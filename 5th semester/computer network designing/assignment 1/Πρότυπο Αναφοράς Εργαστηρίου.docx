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657606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606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7831A8" w:rsidRDefault="007831A8" w:rsidP="00993214">
                                  <w:pPr>
                                    <w:pStyle w:val="Title"/>
                                    <w:jc w:val="center"/>
                                    <w:rPr>
                                      <w:sz w:val="5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el-GR"/>
                                    </w:rPr>
                                    <w:t>Σχεδίαση Δικτύων Υπολογιστών</w:t>
                                  </w:r>
                                </w:p>
                                <w:p w:rsidR="00993214" w:rsidRPr="00993214" w:rsidRDefault="00993214" w:rsidP="00993214">
                                  <w:pPr>
                                    <w:pStyle w:val="Title"/>
                                    <w:jc w:val="center"/>
                                    <w:rPr>
                                      <w:sz w:val="48"/>
                                      <w:lang w:val="el-GR"/>
                                    </w:rPr>
                                  </w:pPr>
                                  <w:r w:rsidRPr="00993214">
                                    <w:rPr>
                                      <w:sz w:val="44"/>
                                      <w:lang w:val="el-GR"/>
                                    </w:rPr>
                                    <w:t>Ε</w:t>
                                  </w:r>
                                  <w:r>
                                    <w:rPr>
                                      <w:sz w:val="44"/>
                                      <w:lang w:val="el-GR"/>
                                    </w:rPr>
                                    <w:t xml:space="preserve">ργαστηριακή Άσκηση </w:t>
                                  </w:r>
                                  <w:r w:rsidRPr="00993214">
                                    <w:rPr>
                                      <w:sz w:val="44"/>
                                      <w:highlight w:val="yellow"/>
                                      <w:lang w:val="el-GR"/>
                                    </w:rPr>
                                    <w:t>Χ</w:t>
                                  </w:r>
                                </w:p>
                                <w:p w:rsidR="00D077E9" w:rsidRPr="00993214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4"/>
                                      <w:lang w:val="el-GR"/>
                                    </w:rPr>
                                  </w:pPr>
                                </w:p>
                                <w:p w:rsidR="00993214" w:rsidRPr="00993214" w:rsidRDefault="00993214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2"/>
                                      <w:lang w:val="el-GR"/>
                                    </w:rPr>
                                  </w:pPr>
                                </w:p>
                                <w:p w:rsidR="00993214" w:rsidRPr="00993214" w:rsidRDefault="00993214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el-G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517.8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" filled="f" stroked="f" strokeweight=".5pt">
                      <v:textbox>
                        <w:txbxContent>
                          <w:p w:rsidR="00D077E9" w:rsidRPr="007831A8" w:rsidRDefault="007831A8" w:rsidP="00993214">
                            <w:pPr>
                              <w:pStyle w:val="Title"/>
                              <w:jc w:val="center"/>
                              <w:rPr>
                                <w:sz w:val="52"/>
                                <w:lang w:val="el-GR"/>
                              </w:rPr>
                            </w:pPr>
                            <w:r>
                              <w:rPr>
                                <w:sz w:val="48"/>
                                <w:lang w:val="el-GR"/>
                              </w:rPr>
                              <w:t>Σχεδίαση Δικτύων Υπολογιστών</w:t>
                            </w:r>
                          </w:p>
                          <w:p w:rsidR="00993214" w:rsidRPr="00993214" w:rsidRDefault="00993214" w:rsidP="00993214">
                            <w:pPr>
                              <w:pStyle w:val="Title"/>
                              <w:jc w:val="center"/>
                              <w:rPr>
                                <w:sz w:val="48"/>
                                <w:lang w:val="el-GR"/>
                              </w:rPr>
                            </w:pPr>
                            <w:r w:rsidRPr="00993214">
                              <w:rPr>
                                <w:sz w:val="44"/>
                                <w:lang w:val="el-GR"/>
                              </w:rPr>
                              <w:t>Ε</w:t>
                            </w:r>
                            <w:r>
                              <w:rPr>
                                <w:sz w:val="44"/>
                                <w:lang w:val="el-GR"/>
                              </w:rPr>
                              <w:t xml:space="preserve">ργαστηριακή Άσκηση </w:t>
                            </w:r>
                            <w:r w:rsidRPr="00993214">
                              <w:rPr>
                                <w:sz w:val="44"/>
                                <w:highlight w:val="yellow"/>
                                <w:lang w:val="el-GR"/>
                              </w:rPr>
                              <w:t>Χ</w:t>
                            </w:r>
                          </w:p>
                          <w:p w:rsidR="00D077E9" w:rsidRPr="00993214" w:rsidRDefault="00D077E9" w:rsidP="00D077E9">
                            <w:pPr>
                              <w:pStyle w:val="Title"/>
                              <w:spacing w:after="0"/>
                              <w:rPr>
                                <w:sz w:val="44"/>
                                <w:lang w:val="el-GR"/>
                              </w:rPr>
                            </w:pPr>
                          </w:p>
                          <w:p w:rsidR="00993214" w:rsidRPr="00993214" w:rsidRDefault="00993214" w:rsidP="00D077E9">
                            <w:pPr>
                              <w:pStyle w:val="Title"/>
                              <w:spacing w:after="0"/>
                              <w:rPr>
                                <w:sz w:val="52"/>
                                <w:lang w:val="el-GR"/>
                              </w:rPr>
                            </w:pPr>
                          </w:p>
                          <w:p w:rsidR="00993214" w:rsidRPr="00993214" w:rsidRDefault="00993214" w:rsidP="00D077E9">
                            <w:pPr>
                              <w:pStyle w:val="Title"/>
                              <w:spacing w:after="0"/>
                              <w:rPr>
                                <w:lang w:val="el-G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37F4C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RPr="007831A8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8B27B77F89042EB913F291E4BEE414A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831A8">
                  <w:rPr>
                    <w:rStyle w:val="SubtitleChar"/>
                    <w:b w:val="0"/>
                    <w:noProof/>
                  </w:rPr>
                  <w:t>October 21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02458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/>
          <w:p w:rsidR="00D077E9" w:rsidRPr="00993214" w:rsidRDefault="00993214" w:rsidP="00D077E9">
            <w:pPr>
              <w:rPr>
                <w:lang w:val="el-GR"/>
              </w:rPr>
            </w:pPr>
            <w:r w:rsidRPr="00993214">
              <w:rPr>
                <w:highlight w:val="yellow"/>
                <w:lang w:val="el-GR"/>
              </w:rPr>
              <w:t>Όνομα Φοιτητή και Α.Μ</w:t>
            </w:r>
            <w:r>
              <w:rPr>
                <w:lang w:val="el-GR"/>
              </w:rPr>
              <w:t>.</w:t>
            </w:r>
          </w:p>
          <w:p w:rsidR="00D077E9" w:rsidRPr="00993214" w:rsidRDefault="00D077E9" w:rsidP="00D077E9">
            <w:pPr>
              <w:rPr>
                <w:noProof/>
                <w:sz w:val="10"/>
                <w:szCs w:val="10"/>
                <w:lang w:val="el-GR"/>
              </w:rPr>
            </w:pPr>
          </w:p>
        </w:tc>
      </w:tr>
    </w:tbl>
    <w:p w:rsidR="00D077E9" w:rsidRPr="00993214" w:rsidRDefault="00D077E9">
      <w:pPr>
        <w:spacing w:after="200"/>
        <w:rPr>
          <w:lang w:val="el-G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214" w:rsidRDefault="00993214" w:rsidP="0099321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41541" id="Rectangle 2" o:spid="_x0000_s1027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" fillcolor="#34aba2 [3206]" stroked="f" strokeweight="2pt">
                <v:textbox>
                  <w:txbxContent>
                    <w:p w:rsidR="00993214" w:rsidRDefault="00993214" w:rsidP="00993214">
                      <w:pPr>
                        <w:jc w:val="right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3E6E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Pr="00993214">
        <w:rPr>
          <w:lang w:val="el-GR"/>
        </w:rP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386034BF62054579A9891E7D3CA99822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F4F7DF6394714D19ACCF65AD5918124C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85BF0597053F43E2939F50D13FAB9D0C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  <w:bookmarkEnd w:id="0" w:displacedByCustomXml="next"/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DqqaJxLwIAAFg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174F32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4C017AAA83FA49FEBBF43E6B8E3376DE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4F5F1B8C354B444BA5024B4097949C64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sz w:val="36"/>
              </w:rPr>
            </w:pPr>
          </w:p>
          <w:p w:rsidR="00174F32" w:rsidRDefault="00174F32" w:rsidP="00DF027C">
            <w:pPr>
              <w:pStyle w:val="Content"/>
              <w:rPr>
                <w:sz w:val="36"/>
              </w:rPr>
            </w:pPr>
          </w:p>
          <w:p w:rsidR="00174F32" w:rsidRPr="00174F32" w:rsidRDefault="00174F32" w:rsidP="00DF027C">
            <w:pPr>
              <w:pStyle w:val="Content"/>
              <w:rPr>
                <w:sz w:val="36"/>
                <w:highlight w:val="yellow"/>
                <w:lang w:val="el-GR"/>
              </w:rPr>
            </w:pPr>
            <w:r w:rsidRPr="00174F32">
              <w:rPr>
                <w:sz w:val="36"/>
                <w:highlight w:val="yellow"/>
                <w:lang w:val="el-GR"/>
              </w:rPr>
              <w:t xml:space="preserve">Κάθε αναφορά πρέπει να περιέχει 4 τμήματα: </w:t>
            </w:r>
          </w:p>
          <w:p w:rsidR="00174F32" w:rsidRPr="00174F32" w:rsidRDefault="007831A8" w:rsidP="00174F32">
            <w:pPr>
              <w:pStyle w:val="Content"/>
              <w:numPr>
                <w:ilvl w:val="0"/>
                <w:numId w:val="1"/>
              </w:numPr>
              <w:rPr>
                <w:sz w:val="36"/>
                <w:highlight w:val="yellow"/>
                <w:lang w:val="el-GR"/>
              </w:rPr>
            </w:pPr>
            <w:r>
              <w:rPr>
                <w:sz w:val="36"/>
                <w:highlight w:val="yellow"/>
                <w:lang w:val="el-GR"/>
              </w:rPr>
              <w:t>Σκοπός</w:t>
            </w:r>
            <w:r w:rsidR="00174F32" w:rsidRPr="00174F32">
              <w:rPr>
                <w:sz w:val="36"/>
                <w:highlight w:val="yellow"/>
                <w:lang w:val="el-GR"/>
              </w:rPr>
              <w:t xml:space="preserve"> άσκησης</w:t>
            </w:r>
          </w:p>
          <w:p w:rsidR="00174F32" w:rsidRPr="00174F32" w:rsidRDefault="007831A8" w:rsidP="00174F32">
            <w:pPr>
              <w:pStyle w:val="Content"/>
              <w:numPr>
                <w:ilvl w:val="0"/>
                <w:numId w:val="1"/>
              </w:numPr>
              <w:rPr>
                <w:sz w:val="36"/>
                <w:highlight w:val="yellow"/>
                <w:lang w:val="el-GR"/>
              </w:rPr>
            </w:pPr>
            <w:r>
              <w:rPr>
                <w:sz w:val="36"/>
                <w:highlight w:val="yellow"/>
                <w:lang w:val="el-GR"/>
              </w:rPr>
              <w:t>Παρουσίαση</w:t>
            </w:r>
            <w:r w:rsidR="00174F32" w:rsidRPr="00174F32">
              <w:rPr>
                <w:sz w:val="36"/>
                <w:highlight w:val="yellow"/>
                <w:lang w:val="el-GR"/>
              </w:rPr>
              <w:t xml:space="preserve"> </w:t>
            </w:r>
            <w:r>
              <w:rPr>
                <w:sz w:val="36"/>
                <w:highlight w:val="yellow"/>
                <w:lang w:val="el-GR"/>
              </w:rPr>
              <w:t>μεθόδου που αναπτύξατε</w:t>
            </w:r>
          </w:p>
          <w:p w:rsidR="00174F32" w:rsidRPr="00174F32" w:rsidRDefault="007831A8" w:rsidP="00174F32">
            <w:pPr>
              <w:pStyle w:val="Content"/>
              <w:numPr>
                <w:ilvl w:val="0"/>
                <w:numId w:val="1"/>
              </w:numPr>
              <w:rPr>
                <w:sz w:val="36"/>
                <w:highlight w:val="yellow"/>
                <w:lang w:val="el-GR"/>
              </w:rPr>
            </w:pPr>
            <w:r>
              <w:rPr>
                <w:sz w:val="36"/>
                <w:highlight w:val="yellow"/>
                <w:lang w:val="el-GR"/>
              </w:rPr>
              <w:t>Αποτελέσματα</w:t>
            </w:r>
          </w:p>
          <w:p w:rsidR="00174F32" w:rsidRPr="00174F32" w:rsidRDefault="00174F32" w:rsidP="00174F32">
            <w:pPr>
              <w:pStyle w:val="Content"/>
              <w:numPr>
                <w:ilvl w:val="0"/>
                <w:numId w:val="1"/>
              </w:numPr>
              <w:rPr>
                <w:sz w:val="36"/>
                <w:lang w:val="el-GR"/>
              </w:rPr>
            </w:pPr>
            <w:r w:rsidRPr="00174F32">
              <w:rPr>
                <w:sz w:val="36"/>
                <w:highlight w:val="yellow"/>
                <w:lang w:val="el-GR"/>
              </w:rPr>
              <w:t>Συμπεράσματα</w:t>
            </w:r>
          </w:p>
        </w:tc>
      </w:tr>
    </w:tbl>
    <w:p w:rsidR="0087605E" w:rsidRPr="00174F32" w:rsidRDefault="0087605E" w:rsidP="00DF027C">
      <w:pPr>
        <w:rPr>
          <w:lang w:val="el-GR"/>
        </w:rPr>
      </w:pPr>
    </w:p>
    <w:sectPr w:rsidR="0087605E" w:rsidRPr="00174F3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2D" w:rsidRDefault="007A352D">
      <w:r>
        <w:separator/>
      </w:r>
    </w:p>
    <w:p w:rsidR="007A352D" w:rsidRDefault="007A352D"/>
  </w:endnote>
  <w:endnote w:type="continuationSeparator" w:id="0">
    <w:p w:rsidR="007A352D" w:rsidRDefault="007A352D">
      <w:r>
        <w:continuationSeparator/>
      </w:r>
    </w:p>
    <w:p w:rsidR="007A352D" w:rsidRDefault="007A3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1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2D" w:rsidRDefault="007A352D">
      <w:r>
        <w:separator/>
      </w:r>
    </w:p>
    <w:p w:rsidR="007A352D" w:rsidRDefault="007A352D"/>
  </w:footnote>
  <w:footnote w:type="continuationSeparator" w:id="0">
    <w:p w:rsidR="007A352D" w:rsidRDefault="007A352D">
      <w:r>
        <w:continuationSeparator/>
      </w:r>
    </w:p>
    <w:p w:rsidR="007A352D" w:rsidRDefault="007A35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F7178"/>
    <w:multiLevelType w:val="hybridMultilevel"/>
    <w:tmpl w:val="B9FA3FDC"/>
    <w:lvl w:ilvl="0" w:tplc="DA00C55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14"/>
    <w:rsid w:val="00000F2E"/>
    <w:rsid w:val="0002482E"/>
    <w:rsid w:val="00050324"/>
    <w:rsid w:val="000A0150"/>
    <w:rsid w:val="000E63C9"/>
    <w:rsid w:val="00130E9D"/>
    <w:rsid w:val="00150A6D"/>
    <w:rsid w:val="00174F32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C613B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1A8"/>
    <w:rsid w:val="00783A34"/>
    <w:rsid w:val="007A352D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93214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B3C07"/>
  <w15:docId w15:val="{6ABB32D7-452D-45F0-88B0-348CAC7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va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B27B77F89042EB913F291E4BEE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048F-C309-4C14-88B7-8312E760EAF0}"/>
      </w:docPartPr>
      <w:docPartBody>
        <w:p w:rsidR="005C51CD" w:rsidRDefault="00524513">
          <w:pPr>
            <w:pStyle w:val="A8B27B77F89042EB913F291E4BEE414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November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386034BF62054579A9891E7D3CA99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0AA4-F1C8-4485-9D62-83A7B20C5878}"/>
      </w:docPartPr>
      <w:docPartBody>
        <w:p w:rsidR="005C51CD" w:rsidRDefault="00524513">
          <w:pPr>
            <w:pStyle w:val="386034BF62054579A9891E7D3CA99822"/>
          </w:pPr>
          <w:r w:rsidRPr="00DF027C">
            <w:t>Subtitle Text Here</w:t>
          </w:r>
        </w:p>
      </w:docPartBody>
    </w:docPart>
    <w:docPart>
      <w:docPartPr>
        <w:name w:val="F4F7DF6394714D19ACCF65AD5918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0DEC-15C5-4DE6-BC6D-4CFE7C59C8D0}"/>
      </w:docPartPr>
      <w:docPartBody>
        <w:p w:rsidR="005C51CD" w:rsidRDefault="00524513">
          <w:pPr>
            <w:pStyle w:val="F4F7DF6394714D19ACCF65AD5918124C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85BF0597053F43E2939F50D13FAB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6FA31-E7AE-42AB-B6A6-4216CC7E26D6}"/>
      </w:docPartPr>
      <w:docPartBody>
        <w:p w:rsidR="005C51CD" w:rsidRDefault="00524513">
          <w:pPr>
            <w:pStyle w:val="85BF0597053F43E2939F50D13FAB9D0C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4C017AAA83FA49FEBBF43E6B8E337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A38FE-CA75-466C-8172-8AC51E89368E}"/>
      </w:docPartPr>
      <w:docPartBody>
        <w:p w:rsidR="005C51CD" w:rsidRDefault="00524513">
          <w:pPr>
            <w:pStyle w:val="4C017AAA83FA49FEBBF43E6B8E3376D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F5F1B8C354B444BA5024B409794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D5EC-C632-4A86-BECD-BC8DB0297CB4}"/>
      </w:docPartPr>
      <w:docPartBody>
        <w:p w:rsidR="005C51CD" w:rsidRDefault="00524513">
          <w:pPr>
            <w:pStyle w:val="4F5F1B8C354B444BA5024B4097949C6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13"/>
    <w:rsid w:val="002E6B3B"/>
    <w:rsid w:val="00524513"/>
    <w:rsid w:val="005C51CD"/>
    <w:rsid w:val="00E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A8B27B77F89042EB913F291E4BEE414A">
    <w:name w:val="A8B27B77F89042EB913F291E4BEE414A"/>
  </w:style>
  <w:style w:type="paragraph" w:customStyle="1" w:styleId="6720724E420049ABA5504A54D50DE26F">
    <w:name w:val="6720724E420049ABA5504A54D50DE26F"/>
  </w:style>
  <w:style w:type="paragraph" w:customStyle="1" w:styleId="4801D5AF01B74841BC7ACDEC2AD37DDD">
    <w:name w:val="4801D5AF01B74841BC7ACDEC2AD37DDD"/>
  </w:style>
  <w:style w:type="paragraph" w:customStyle="1" w:styleId="386034BF62054579A9891E7D3CA99822">
    <w:name w:val="386034BF62054579A9891E7D3CA99822"/>
  </w:style>
  <w:style w:type="paragraph" w:customStyle="1" w:styleId="F4F7DF6394714D19ACCF65AD5918124C">
    <w:name w:val="F4F7DF6394714D19ACCF65AD5918124C"/>
  </w:style>
  <w:style w:type="paragraph" w:customStyle="1" w:styleId="85BF0597053F43E2939F50D13FAB9D0C">
    <w:name w:val="85BF0597053F43E2939F50D13FAB9D0C"/>
  </w:style>
  <w:style w:type="paragraph" w:customStyle="1" w:styleId="4C017AAA83FA49FEBBF43E6B8E3376DE">
    <w:name w:val="4C017AAA83FA49FEBBF43E6B8E3376DE"/>
  </w:style>
  <w:style w:type="paragraph" w:customStyle="1" w:styleId="4F5F1B8C354B444BA5024B4097949C64">
    <w:name w:val="4F5F1B8C354B444BA5024B4097949C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S. Vardakas</dc:creator>
  <cp:keywords/>
  <cp:lastModifiedBy>John Vardakas</cp:lastModifiedBy>
  <cp:revision>3</cp:revision>
  <cp:lastPrinted>2006-08-01T17:47:00Z</cp:lastPrinted>
  <dcterms:created xsi:type="dcterms:W3CDTF">2019-11-01T09:45:00Z</dcterms:created>
  <dcterms:modified xsi:type="dcterms:W3CDTF">2022-10-20T22:04:00Z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